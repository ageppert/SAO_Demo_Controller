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755"/>
      </w:tblGrid>
      <w:tr w:rsidR="00303C60" w:rsidRPr="00303C60" w14:paraId="25C568B2" w14:textId="77777777" w:rsidTr="003B4947">
        <w:trPr>
          <w:trHeight w:val="2880"/>
        </w:trPr>
        <w:tc>
          <w:tcPr>
            <w:tcW w:w="5755" w:type="dxa"/>
          </w:tcPr>
          <w:p w14:paraId="6070D174" w14:textId="0537D65E" w:rsidR="007F6B61" w:rsidRPr="00303C60" w:rsidRDefault="007F6B61" w:rsidP="007F6B61">
            <w:pPr>
              <w:ind w:left="2357" w:hanging="197"/>
              <w:rPr>
                <w:b/>
                <w:bCs/>
                <w:color w:val="000000" w:themeColor="text1"/>
              </w:rPr>
            </w:pPr>
          </w:p>
          <w:p w14:paraId="6320271B" w14:textId="13E3A20A" w:rsidR="007F6B61" w:rsidRPr="00303C60" w:rsidRDefault="0011597C" w:rsidP="0011597C">
            <w:pPr>
              <w:ind w:left="3330" w:hanging="2986"/>
              <w:rPr>
                <w:b/>
                <w:bCs/>
                <w:color w:val="000000" w:themeColor="text1"/>
                <w:sz w:val="28"/>
                <w:szCs w:val="36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</w:rPr>
              <w:t>SAO DEMO</w:t>
            </w:r>
            <w:r w:rsidR="007F6B61"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CONTROLLER </w:t>
            </w:r>
            <w:r w:rsidR="007F6B61"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KIT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V1.0</w:t>
            </w:r>
          </w:p>
          <w:p w14:paraId="1DBAB1AF" w14:textId="6F01E686" w:rsidR="007F6B61" w:rsidRPr="0011597C" w:rsidRDefault="007F6B61" w:rsidP="0011597C">
            <w:pPr>
              <w:rPr>
                <w:b/>
                <w:bCs/>
                <w:color w:val="000000" w:themeColor="text1"/>
                <w:sz w:val="10"/>
                <w:szCs w:val="10"/>
              </w:rPr>
            </w:pPr>
            <w:r w:rsidRPr="0011597C">
              <w:rPr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</w:p>
          <w:p w14:paraId="1E3F4B70" w14:textId="2E5890BB" w:rsidR="007F6B61" w:rsidRPr="00303C60" w:rsidRDefault="007F6B61" w:rsidP="007F6B61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 w:rsidR="0011597C">
              <w:rPr>
                <w:b/>
                <w:bCs/>
                <w:color w:val="000000" w:themeColor="text1"/>
                <w:sz w:val="16"/>
                <w:szCs w:val="16"/>
              </w:rPr>
              <w:t xml:space="preserve">SAO Demo Controller 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PCB</w:t>
            </w:r>
          </w:p>
          <w:p w14:paraId="178AD19A" w14:textId="7D203022" w:rsidR="00211720" w:rsidRPr="00303C60" w:rsidRDefault="00211720" w:rsidP="00211720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[  ] Qty 1, RP2040</w:t>
            </w:r>
            <w:r w:rsidR="0011597C">
              <w:rPr>
                <w:b/>
                <w:bCs/>
                <w:color w:val="000000" w:themeColor="text1"/>
                <w:sz w:val="16"/>
                <w:szCs w:val="16"/>
              </w:rPr>
              <w:t>-Zero</w:t>
            </w:r>
          </w:p>
          <w:p w14:paraId="4397B8D8" w14:textId="1343CEDB" w:rsidR="00211720" w:rsidRPr="00303C60" w:rsidRDefault="00211720" w:rsidP="00211720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</w:t>
            </w:r>
            <w:r w:rsidR="0011597C">
              <w:rPr>
                <w:b/>
                <w:bCs/>
                <w:color w:val="000000" w:themeColor="text1"/>
                <w:sz w:val="16"/>
                <w:szCs w:val="16"/>
              </w:rPr>
              <w:t>2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, </w:t>
            </w:r>
            <w:r w:rsidR="0011597C">
              <w:rPr>
                <w:b/>
                <w:bCs/>
                <w:color w:val="000000" w:themeColor="text1"/>
                <w:sz w:val="16"/>
                <w:szCs w:val="16"/>
              </w:rPr>
              <w:t>QWIIC Sockets</w:t>
            </w:r>
          </w:p>
          <w:p w14:paraId="6B9AC853" w14:textId="78117BEC" w:rsidR="007F6B61" w:rsidRPr="00303C60" w:rsidRDefault="007F6B61" w:rsidP="007F6B61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 w:rsidR="0011597C">
              <w:rPr>
                <w:b/>
                <w:bCs/>
                <w:color w:val="000000" w:themeColor="text1"/>
                <w:sz w:val="16"/>
                <w:szCs w:val="16"/>
              </w:rPr>
              <w:t>SAO Shrouded Header 2x3 pin</w:t>
            </w:r>
          </w:p>
          <w:p w14:paraId="0389A92C" w14:textId="77777777" w:rsidR="00211720" w:rsidRDefault="00211720" w:rsidP="007F6B61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 w:rsidR="0011597C">
              <w:rPr>
                <w:b/>
                <w:bCs/>
                <w:color w:val="000000" w:themeColor="text1"/>
                <w:sz w:val="16"/>
                <w:szCs w:val="16"/>
              </w:rPr>
              <w:t>SAO Socket 2x3 pin</w:t>
            </w:r>
          </w:p>
          <w:p w14:paraId="4B884E49" w14:textId="77777777" w:rsidR="0011597C" w:rsidRPr="0011597C" w:rsidRDefault="0011597C" w:rsidP="007F6B61">
            <w:pPr>
              <w:ind w:left="540" w:hanging="197"/>
              <w:rPr>
                <w:b/>
                <w:bCs/>
                <w:color w:val="000000" w:themeColor="text1"/>
                <w:sz w:val="10"/>
                <w:szCs w:val="10"/>
              </w:rPr>
            </w:pPr>
          </w:p>
          <w:p w14:paraId="3C605863" w14:textId="1C041548" w:rsidR="0011597C" w:rsidRDefault="0011597C" w:rsidP="007F6B61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hyperlink r:id="rId9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https://hackaday.io/project/198034-sao-demo-controller</w:t>
              </w:r>
            </w:hyperlink>
          </w:p>
          <w:p w14:paraId="6C8B0641" w14:textId="446F7008" w:rsidR="0011597C" w:rsidRPr="0011597C" w:rsidRDefault="0011597C" w:rsidP="007F6B61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hyperlink r:id="rId10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https://github.com/ageppert/SAO_Demo_Controller</w:t>
              </w:r>
            </w:hyperlink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755" w:type="dxa"/>
          </w:tcPr>
          <w:p w14:paraId="501AE32E" w14:textId="77777777" w:rsidR="006D4ACA" w:rsidRPr="00303C60" w:rsidRDefault="006D4ACA" w:rsidP="006D4ACA">
            <w:pPr>
              <w:ind w:left="2357" w:hanging="197"/>
              <w:rPr>
                <w:b/>
                <w:bCs/>
                <w:color w:val="000000" w:themeColor="text1"/>
              </w:rPr>
            </w:pPr>
          </w:p>
          <w:p w14:paraId="328A4F07" w14:textId="77777777" w:rsidR="006D4ACA" w:rsidRPr="00303C60" w:rsidRDefault="006D4ACA" w:rsidP="006D4ACA">
            <w:pPr>
              <w:ind w:left="3330" w:hanging="2986"/>
              <w:rPr>
                <w:b/>
                <w:bCs/>
                <w:color w:val="000000" w:themeColor="text1"/>
                <w:sz w:val="28"/>
                <w:szCs w:val="36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</w:rPr>
              <w:t>SAO DEMO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CONTROLLER 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KIT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V1.0</w:t>
            </w:r>
          </w:p>
          <w:p w14:paraId="7F0687EC" w14:textId="77777777" w:rsidR="006D4ACA" w:rsidRPr="0011597C" w:rsidRDefault="006D4ACA" w:rsidP="006D4ACA">
            <w:pPr>
              <w:rPr>
                <w:b/>
                <w:bCs/>
                <w:color w:val="000000" w:themeColor="text1"/>
                <w:sz w:val="10"/>
                <w:szCs w:val="10"/>
              </w:rPr>
            </w:pPr>
            <w:r w:rsidRPr="0011597C">
              <w:rPr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</w:p>
          <w:p w14:paraId="38995468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SAO Demo Controller 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PCB</w:t>
            </w:r>
          </w:p>
          <w:p w14:paraId="6D47F45E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[  ] Qty 1, RP2040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-Zero</w:t>
            </w:r>
          </w:p>
          <w:p w14:paraId="7C76AB23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2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QWIIC Sockets</w:t>
            </w:r>
          </w:p>
          <w:p w14:paraId="6F905A9E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Shrouded Header 2x3 pin</w:t>
            </w:r>
          </w:p>
          <w:p w14:paraId="0FF157D0" w14:textId="77777777" w:rsidR="006D4ACA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Socket 2x3 pin</w:t>
            </w:r>
          </w:p>
          <w:p w14:paraId="38C27625" w14:textId="77777777" w:rsidR="006D4ACA" w:rsidRPr="0011597C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0"/>
                <w:szCs w:val="10"/>
              </w:rPr>
            </w:pPr>
          </w:p>
          <w:p w14:paraId="173B2A08" w14:textId="77777777" w:rsidR="006D4ACA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hyperlink r:id="rId11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https://hackaday.io/project/198034-sao-demo-controller</w:t>
              </w:r>
            </w:hyperlink>
          </w:p>
          <w:p w14:paraId="2C7BD5CA" w14:textId="53C83E69" w:rsidR="007F6B61" w:rsidRPr="00303C60" w:rsidRDefault="006D4ACA" w:rsidP="006D4ACA">
            <w:pPr>
              <w:ind w:left="794" w:hanging="450"/>
              <w:rPr>
                <w:b/>
                <w:bCs/>
                <w:color w:val="000000" w:themeColor="text1"/>
              </w:rPr>
            </w:pPr>
            <w:hyperlink r:id="rId12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https://github.com/ageppert/SAO_Demo_Controller</w:t>
              </w:r>
            </w:hyperlink>
          </w:p>
        </w:tc>
      </w:tr>
      <w:tr w:rsidR="00303C60" w:rsidRPr="00303C60" w14:paraId="2E95E50C" w14:textId="77777777" w:rsidTr="003B4947">
        <w:trPr>
          <w:trHeight w:val="2880"/>
        </w:trPr>
        <w:tc>
          <w:tcPr>
            <w:tcW w:w="5755" w:type="dxa"/>
          </w:tcPr>
          <w:p w14:paraId="364B956D" w14:textId="77777777" w:rsidR="006D4ACA" w:rsidRDefault="006D4ACA" w:rsidP="006D4ACA">
            <w:pPr>
              <w:ind w:left="2357" w:hanging="197"/>
              <w:rPr>
                <w:b/>
                <w:bCs/>
                <w:color w:val="000000" w:themeColor="text1"/>
              </w:rPr>
            </w:pPr>
          </w:p>
          <w:p w14:paraId="0CB036F7" w14:textId="77777777" w:rsidR="006D4ACA" w:rsidRPr="00303C60" w:rsidRDefault="006D4ACA" w:rsidP="006D4ACA">
            <w:pPr>
              <w:ind w:left="3330" w:hanging="2986"/>
              <w:rPr>
                <w:b/>
                <w:bCs/>
                <w:color w:val="000000" w:themeColor="text1"/>
                <w:sz w:val="28"/>
                <w:szCs w:val="36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</w:rPr>
              <w:t>SAO DEMO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CONTROLLER 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KIT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V1.0</w:t>
            </w:r>
          </w:p>
          <w:p w14:paraId="5F3961CB" w14:textId="77777777" w:rsidR="006D4ACA" w:rsidRPr="0011597C" w:rsidRDefault="006D4ACA" w:rsidP="006D4ACA">
            <w:pPr>
              <w:rPr>
                <w:b/>
                <w:bCs/>
                <w:color w:val="000000" w:themeColor="text1"/>
                <w:sz w:val="10"/>
                <w:szCs w:val="10"/>
              </w:rPr>
            </w:pPr>
            <w:r w:rsidRPr="0011597C">
              <w:rPr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</w:p>
          <w:p w14:paraId="37698E33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SAO Demo Controller 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PCB</w:t>
            </w:r>
          </w:p>
          <w:p w14:paraId="6781121E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[  ] Qty 1, RP2040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-Zero</w:t>
            </w:r>
          </w:p>
          <w:p w14:paraId="5DA0EFB3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2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QWIIC Sockets</w:t>
            </w:r>
          </w:p>
          <w:p w14:paraId="021887F6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Shrouded Header 2x3 pin</w:t>
            </w:r>
          </w:p>
          <w:p w14:paraId="0224AB5B" w14:textId="77777777" w:rsidR="006D4ACA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Socket 2x3 pin</w:t>
            </w:r>
          </w:p>
          <w:p w14:paraId="53CE845F" w14:textId="77777777" w:rsidR="006D4ACA" w:rsidRPr="0011597C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0"/>
                <w:szCs w:val="10"/>
              </w:rPr>
            </w:pPr>
          </w:p>
          <w:p w14:paraId="34B917D6" w14:textId="77777777" w:rsidR="006D4ACA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hyperlink r:id="rId13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https://hackaday.io/project/198034-sao-demo-controller</w:t>
              </w:r>
            </w:hyperlink>
          </w:p>
          <w:p w14:paraId="214E44FD" w14:textId="3BD42B15" w:rsidR="007F6B61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hyperlink r:id="rId14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https://github.com/ageppert/SAO_Demo_Controller</w:t>
              </w:r>
            </w:hyperlink>
          </w:p>
        </w:tc>
        <w:tc>
          <w:tcPr>
            <w:tcW w:w="5755" w:type="dxa"/>
          </w:tcPr>
          <w:p w14:paraId="73F12E16" w14:textId="77777777" w:rsidR="006D4ACA" w:rsidRDefault="006D4ACA" w:rsidP="006D4ACA">
            <w:pPr>
              <w:ind w:left="2357" w:hanging="197"/>
              <w:rPr>
                <w:b/>
                <w:bCs/>
                <w:color w:val="000000" w:themeColor="text1"/>
              </w:rPr>
            </w:pPr>
          </w:p>
          <w:p w14:paraId="43D1D2F7" w14:textId="77777777" w:rsidR="006D4ACA" w:rsidRPr="00303C60" w:rsidRDefault="006D4ACA" w:rsidP="006D4ACA">
            <w:pPr>
              <w:ind w:left="3330" w:hanging="2986"/>
              <w:rPr>
                <w:b/>
                <w:bCs/>
                <w:color w:val="000000" w:themeColor="text1"/>
                <w:sz w:val="28"/>
                <w:szCs w:val="36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</w:rPr>
              <w:t>SAO DEMO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CONTROLLER 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KIT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V1.0</w:t>
            </w:r>
          </w:p>
          <w:p w14:paraId="63971BA7" w14:textId="77777777" w:rsidR="006D4ACA" w:rsidRPr="0011597C" w:rsidRDefault="006D4ACA" w:rsidP="006D4ACA">
            <w:pPr>
              <w:rPr>
                <w:b/>
                <w:bCs/>
                <w:color w:val="000000" w:themeColor="text1"/>
                <w:sz w:val="10"/>
                <w:szCs w:val="10"/>
              </w:rPr>
            </w:pPr>
            <w:r w:rsidRPr="0011597C">
              <w:rPr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</w:p>
          <w:p w14:paraId="370CD246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SAO Demo Controller 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PCB</w:t>
            </w:r>
          </w:p>
          <w:p w14:paraId="01EBA3E5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[  ] Qty 1, RP2040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-Zero</w:t>
            </w:r>
          </w:p>
          <w:p w14:paraId="47FB4136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2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QWIIC Sockets</w:t>
            </w:r>
          </w:p>
          <w:p w14:paraId="0D01973B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Shrouded Header 2x3 pin</w:t>
            </w:r>
          </w:p>
          <w:p w14:paraId="1113580D" w14:textId="77777777" w:rsidR="006D4ACA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Socket 2x3 pin</w:t>
            </w:r>
          </w:p>
          <w:p w14:paraId="2E25A53E" w14:textId="77777777" w:rsidR="006D4ACA" w:rsidRPr="0011597C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0"/>
                <w:szCs w:val="10"/>
              </w:rPr>
            </w:pPr>
          </w:p>
          <w:p w14:paraId="7541100A" w14:textId="77777777" w:rsidR="006D4ACA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hyperlink r:id="rId15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https://hackaday.io/project/198034-sao-demo-controller</w:t>
              </w:r>
            </w:hyperlink>
          </w:p>
          <w:p w14:paraId="52B96CF5" w14:textId="5C114BA3" w:rsidR="007F6B61" w:rsidRPr="00303C60" w:rsidRDefault="006D4ACA" w:rsidP="006D4ACA">
            <w:pPr>
              <w:ind w:left="794" w:hanging="450"/>
              <w:rPr>
                <w:rFonts w:ascii="COURIER BOLD OBLIQUE" w:hAnsi="COURIER BOLD OBLIQUE"/>
                <w:b/>
                <w:bCs/>
                <w:color w:val="000000" w:themeColor="text1"/>
                <w:sz w:val="22"/>
                <w:szCs w:val="22"/>
              </w:rPr>
            </w:pPr>
            <w:hyperlink r:id="rId16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https://github.com/ageppert/SAO_Demo_Controller</w:t>
              </w:r>
            </w:hyperlink>
          </w:p>
        </w:tc>
      </w:tr>
      <w:tr w:rsidR="00303C60" w:rsidRPr="00303C60" w14:paraId="66742D4F" w14:textId="77777777" w:rsidTr="003B4947">
        <w:trPr>
          <w:trHeight w:val="2880"/>
        </w:trPr>
        <w:tc>
          <w:tcPr>
            <w:tcW w:w="5755" w:type="dxa"/>
          </w:tcPr>
          <w:p w14:paraId="06A2EFE5" w14:textId="77777777" w:rsidR="006D4ACA" w:rsidRDefault="006D4ACA" w:rsidP="006D4ACA">
            <w:pPr>
              <w:ind w:left="2357" w:hanging="197"/>
              <w:rPr>
                <w:b/>
                <w:bCs/>
                <w:color w:val="000000" w:themeColor="text1"/>
              </w:rPr>
            </w:pPr>
          </w:p>
          <w:p w14:paraId="4772C9F3" w14:textId="77777777" w:rsidR="006D4ACA" w:rsidRPr="00303C60" w:rsidRDefault="006D4ACA" w:rsidP="006D4ACA">
            <w:pPr>
              <w:ind w:left="3330" w:hanging="2986"/>
              <w:rPr>
                <w:b/>
                <w:bCs/>
                <w:color w:val="000000" w:themeColor="text1"/>
                <w:sz w:val="28"/>
                <w:szCs w:val="36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</w:rPr>
              <w:t>SAO DEMO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CONTROLLER 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KIT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V1.0</w:t>
            </w:r>
          </w:p>
          <w:p w14:paraId="19BA3ABC" w14:textId="77777777" w:rsidR="006D4ACA" w:rsidRPr="0011597C" w:rsidRDefault="006D4ACA" w:rsidP="006D4ACA">
            <w:pPr>
              <w:rPr>
                <w:b/>
                <w:bCs/>
                <w:color w:val="000000" w:themeColor="text1"/>
                <w:sz w:val="10"/>
                <w:szCs w:val="10"/>
              </w:rPr>
            </w:pPr>
            <w:r w:rsidRPr="0011597C">
              <w:rPr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</w:p>
          <w:p w14:paraId="186BEE67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SAO Demo Controller 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PCB</w:t>
            </w:r>
          </w:p>
          <w:p w14:paraId="7FA5B06B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[  ] Qty 1, RP2040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-Zero</w:t>
            </w:r>
          </w:p>
          <w:p w14:paraId="126DF242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2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QWIIC Sockets</w:t>
            </w:r>
          </w:p>
          <w:p w14:paraId="1EF38B58" w14:textId="77777777" w:rsidR="006D4ACA" w:rsidRPr="00303C60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Shrouded Header 2x3 pin</w:t>
            </w:r>
          </w:p>
          <w:p w14:paraId="00357FBF" w14:textId="77777777" w:rsidR="006D4ACA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Socket 2x3 pin</w:t>
            </w:r>
          </w:p>
          <w:p w14:paraId="1F726E86" w14:textId="77777777" w:rsidR="006D4ACA" w:rsidRPr="0011597C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0"/>
                <w:szCs w:val="10"/>
              </w:rPr>
            </w:pPr>
          </w:p>
          <w:p w14:paraId="0406BDA3" w14:textId="77777777" w:rsidR="006D4ACA" w:rsidRDefault="006D4ACA" w:rsidP="006D4ACA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hyperlink r:id="rId17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https://hackaday.io/project/198034-sao-demo-controller</w:t>
              </w:r>
            </w:hyperlink>
          </w:p>
          <w:p w14:paraId="4780C25E" w14:textId="11A5C57F" w:rsidR="007F6B61" w:rsidRPr="00303C60" w:rsidRDefault="006D4ACA" w:rsidP="006D4ACA">
            <w:pPr>
              <w:ind w:left="343"/>
              <w:rPr>
                <w:b/>
                <w:bCs/>
                <w:color w:val="000000" w:themeColor="text1"/>
              </w:rPr>
            </w:pPr>
            <w:hyperlink r:id="rId18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https://github.com/ageppert/SAO_Demo_Controller</w:t>
              </w:r>
            </w:hyperlink>
          </w:p>
        </w:tc>
        <w:tc>
          <w:tcPr>
            <w:tcW w:w="5755" w:type="dxa"/>
          </w:tcPr>
          <w:p w14:paraId="395B5949" w14:textId="77777777" w:rsidR="00770D35" w:rsidRDefault="00770D35" w:rsidP="00770D35">
            <w:pPr>
              <w:ind w:left="2357" w:hanging="197"/>
              <w:rPr>
                <w:b/>
                <w:bCs/>
                <w:color w:val="000000" w:themeColor="text1"/>
              </w:rPr>
            </w:pPr>
          </w:p>
          <w:p w14:paraId="5BE6958F" w14:textId="77777777" w:rsidR="00770D35" w:rsidRPr="00303C60" w:rsidRDefault="00770D35" w:rsidP="00770D35">
            <w:pPr>
              <w:ind w:left="3330" w:hanging="2986"/>
              <w:rPr>
                <w:b/>
                <w:bCs/>
                <w:color w:val="000000" w:themeColor="text1"/>
                <w:sz w:val="28"/>
                <w:szCs w:val="36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</w:rPr>
              <w:t>SAO DEMO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CONTROLLER 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KIT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V1.0</w:t>
            </w:r>
          </w:p>
          <w:p w14:paraId="380464E5" w14:textId="77777777" w:rsidR="00770D35" w:rsidRPr="0011597C" w:rsidRDefault="00770D35" w:rsidP="00770D35">
            <w:pPr>
              <w:rPr>
                <w:b/>
                <w:bCs/>
                <w:color w:val="000000" w:themeColor="text1"/>
                <w:sz w:val="10"/>
                <w:szCs w:val="10"/>
              </w:rPr>
            </w:pPr>
            <w:r w:rsidRPr="0011597C">
              <w:rPr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</w:p>
          <w:p w14:paraId="1B9F713F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SAO Demo Controller 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PCB</w:t>
            </w:r>
          </w:p>
          <w:p w14:paraId="4EC83F60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[  ] Qty 1, RP2040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-Zero</w:t>
            </w:r>
          </w:p>
          <w:p w14:paraId="73341645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2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QWIIC Sockets</w:t>
            </w:r>
          </w:p>
          <w:p w14:paraId="30475173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Shrouded Header 2x3 pin</w:t>
            </w:r>
          </w:p>
          <w:p w14:paraId="3B0C7056" w14:textId="77777777" w:rsidR="00770D35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Socket 2x3 pin</w:t>
            </w:r>
          </w:p>
          <w:p w14:paraId="673E58A0" w14:textId="77777777" w:rsidR="00770D35" w:rsidRPr="0011597C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0"/>
                <w:szCs w:val="10"/>
              </w:rPr>
            </w:pPr>
          </w:p>
          <w:p w14:paraId="5DDAD39B" w14:textId="77777777" w:rsidR="00770D35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hyperlink r:id="rId19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https://hackaday.io/project/198034-sao-demo-controller</w:t>
              </w:r>
            </w:hyperlink>
          </w:p>
          <w:p w14:paraId="31AD7527" w14:textId="2EF4C736" w:rsidR="007F6B61" w:rsidRPr="00303C60" w:rsidRDefault="00770D35" w:rsidP="00770D35">
            <w:pPr>
              <w:ind w:left="540" w:hanging="196"/>
              <w:rPr>
                <w:b/>
                <w:bCs/>
                <w:color w:val="000000" w:themeColor="text1"/>
              </w:rPr>
            </w:pPr>
            <w:hyperlink r:id="rId20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https://github.com/ageppert/SAO_Demo_Controller</w:t>
              </w:r>
            </w:hyperlink>
          </w:p>
        </w:tc>
      </w:tr>
      <w:tr w:rsidR="00303C60" w:rsidRPr="00303C60" w14:paraId="4649FB3B" w14:textId="77777777" w:rsidTr="003B4947">
        <w:trPr>
          <w:trHeight w:val="2880"/>
        </w:trPr>
        <w:tc>
          <w:tcPr>
            <w:tcW w:w="5755" w:type="dxa"/>
          </w:tcPr>
          <w:p w14:paraId="1BC9241C" w14:textId="77777777" w:rsidR="00770D35" w:rsidRDefault="00770D35" w:rsidP="00770D35">
            <w:pPr>
              <w:ind w:left="2357" w:hanging="197"/>
              <w:rPr>
                <w:b/>
                <w:bCs/>
                <w:color w:val="000000" w:themeColor="text1"/>
              </w:rPr>
            </w:pPr>
          </w:p>
          <w:p w14:paraId="2054D522" w14:textId="77777777" w:rsidR="00770D35" w:rsidRPr="00303C60" w:rsidRDefault="00770D35" w:rsidP="00770D35">
            <w:pPr>
              <w:ind w:left="3330" w:hanging="2986"/>
              <w:rPr>
                <w:b/>
                <w:bCs/>
                <w:color w:val="000000" w:themeColor="text1"/>
                <w:sz w:val="28"/>
                <w:szCs w:val="36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</w:rPr>
              <w:t>SAO DEMO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CONTROLLER 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KIT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V1.0</w:t>
            </w:r>
          </w:p>
          <w:p w14:paraId="7181331E" w14:textId="77777777" w:rsidR="00770D35" w:rsidRPr="0011597C" w:rsidRDefault="00770D35" w:rsidP="00770D35">
            <w:pPr>
              <w:rPr>
                <w:b/>
                <w:bCs/>
                <w:color w:val="000000" w:themeColor="text1"/>
                <w:sz w:val="10"/>
                <w:szCs w:val="10"/>
              </w:rPr>
            </w:pPr>
            <w:r w:rsidRPr="0011597C">
              <w:rPr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</w:p>
          <w:p w14:paraId="049307D4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SAO Demo Controller 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PCB</w:t>
            </w:r>
          </w:p>
          <w:p w14:paraId="17A00225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[  ] Qty 1, RP2040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-Zero</w:t>
            </w:r>
          </w:p>
          <w:p w14:paraId="707F0CC5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2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QWIIC Sockets</w:t>
            </w:r>
          </w:p>
          <w:p w14:paraId="5519DEC5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Shrouded Header 2x3 pin</w:t>
            </w:r>
          </w:p>
          <w:p w14:paraId="5C84197C" w14:textId="77777777" w:rsidR="00770D35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Socket 2x3 pin</w:t>
            </w:r>
          </w:p>
          <w:p w14:paraId="52D295CB" w14:textId="77777777" w:rsidR="00770D35" w:rsidRPr="0011597C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0"/>
                <w:szCs w:val="10"/>
              </w:rPr>
            </w:pPr>
          </w:p>
          <w:p w14:paraId="73C96E3A" w14:textId="77777777" w:rsidR="00770D35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hyperlink r:id="rId21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https://hackaday.io/project/198034-sao-demo-controller</w:t>
              </w:r>
            </w:hyperlink>
          </w:p>
          <w:p w14:paraId="11FB2F3B" w14:textId="11968CFA" w:rsidR="007F6B61" w:rsidRPr="00303C60" w:rsidRDefault="00770D35" w:rsidP="00770D35">
            <w:pPr>
              <w:ind w:left="614" w:hanging="270"/>
              <w:rPr>
                <w:b/>
                <w:bCs/>
                <w:color w:val="000000" w:themeColor="text1"/>
              </w:rPr>
            </w:pPr>
            <w:hyperlink r:id="rId22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https://github.com/ageppert/SAO_Demo_Controller</w:t>
              </w:r>
            </w:hyperlink>
          </w:p>
        </w:tc>
        <w:tc>
          <w:tcPr>
            <w:tcW w:w="5755" w:type="dxa"/>
          </w:tcPr>
          <w:p w14:paraId="574B6136" w14:textId="77777777" w:rsidR="00770D35" w:rsidRDefault="00770D35" w:rsidP="00770D35">
            <w:pPr>
              <w:ind w:left="2357" w:hanging="197"/>
              <w:rPr>
                <w:b/>
                <w:bCs/>
                <w:color w:val="000000" w:themeColor="text1"/>
              </w:rPr>
            </w:pPr>
          </w:p>
          <w:p w14:paraId="1ED8BE55" w14:textId="77777777" w:rsidR="00770D35" w:rsidRPr="00303C60" w:rsidRDefault="00770D35" w:rsidP="00770D35">
            <w:pPr>
              <w:ind w:left="3330" w:hanging="2986"/>
              <w:rPr>
                <w:b/>
                <w:bCs/>
                <w:color w:val="000000" w:themeColor="text1"/>
                <w:sz w:val="28"/>
                <w:szCs w:val="36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</w:rPr>
              <w:t>SAO DEMO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CONTROLLER 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KIT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V1.0</w:t>
            </w:r>
          </w:p>
          <w:p w14:paraId="7C0A7CA6" w14:textId="77777777" w:rsidR="00770D35" w:rsidRPr="0011597C" w:rsidRDefault="00770D35" w:rsidP="00770D35">
            <w:pPr>
              <w:rPr>
                <w:b/>
                <w:bCs/>
                <w:color w:val="000000" w:themeColor="text1"/>
                <w:sz w:val="10"/>
                <w:szCs w:val="10"/>
              </w:rPr>
            </w:pPr>
            <w:r w:rsidRPr="0011597C">
              <w:rPr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</w:p>
          <w:p w14:paraId="395CDEDF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SAO Demo Controller 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PCB</w:t>
            </w:r>
          </w:p>
          <w:p w14:paraId="3ADEE083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[  ] Qty 1, RP2040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-Zero</w:t>
            </w:r>
          </w:p>
          <w:p w14:paraId="1357D0B8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2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QWIIC Sockets</w:t>
            </w:r>
          </w:p>
          <w:p w14:paraId="2AEECF21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Shrouded Header 2x3 pin</w:t>
            </w:r>
          </w:p>
          <w:p w14:paraId="268CE5E1" w14:textId="77777777" w:rsidR="00770D35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Socket 2x3 pin</w:t>
            </w:r>
          </w:p>
          <w:p w14:paraId="065BA7C2" w14:textId="77777777" w:rsidR="00770D35" w:rsidRPr="0011597C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0"/>
                <w:szCs w:val="10"/>
              </w:rPr>
            </w:pPr>
          </w:p>
          <w:p w14:paraId="053F67BD" w14:textId="77777777" w:rsidR="00770D35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hyperlink r:id="rId23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https://hackaday.io/project/198034-sao-demo-controller</w:t>
              </w:r>
            </w:hyperlink>
          </w:p>
          <w:p w14:paraId="6C4FA3C0" w14:textId="6C7B8238" w:rsidR="007F6B61" w:rsidRPr="00303C60" w:rsidRDefault="00770D35" w:rsidP="00770D35">
            <w:pPr>
              <w:ind w:left="540" w:hanging="196"/>
              <w:rPr>
                <w:b/>
                <w:bCs/>
                <w:color w:val="000000" w:themeColor="text1"/>
              </w:rPr>
            </w:pPr>
            <w:hyperlink r:id="rId24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https://github.com/ageppert/SAO_Demo_Controller</w:t>
              </w:r>
            </w:hyperlink>
          </w:p>
        </w:tc>
      </w:tr>
      <w:tr w:rsidR="007F6B61" w:rsidRPr="00303C60" w14:paraId="247E97B4" w14:textId="77777777" w:rsidTr="003B4947">
        <w:trPr>
          <w:trHeight w:val="2672"/>
        </w:trPr>
        <w:tc>
          <w:tcPr>
            <w:tcW w:w="5755" w:type="dxa"/>
          </w:tcPr>
          <w:p w14:paraId="741A876C" w14:textId="77777777" w:rsidR="00770D35" w:rsidRDefault="00770D35" w:rsidP="00770D35">
            <w:pPr>
              <w:ind w:left="2357" w:hanging="197"/>
              <w:rPr>
                <w:b/>
                <w:bCs/>
                <w:color w:val="000000" w:themeColor="text1"/>
              </w:rPr>
            </w:pPr>
          </w:p>
          <w:p w14:paraId="40C09167" w14:textId="77777777" w:rsidR="00770D35" w:rsidRPr="00303C60" w:rsidRDefault="00770D35" w:rsidP="00770D35">
            <w:pPr>
              <w:ind w:left="3330" w:hanging="2986"/>
              <w:rPr>
                <w:b/>
                <w:bCs/>
                <w:color w:val="000000" w:themeColor="text1"/>
                <w:sz w:val="28"/>
                <w:szCs w:val="36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</w:rPr>
              <w:t>SAO DEMO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CONTROLLER 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KIT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V1.0</w:t>
            </w:r>
          </w:p>
          <w:p w14:paraId="3696FD14" w14:textId="77777777" w:rsidR="00770D35" w:rsidRPr="0011597C" w:rsidRDefault="00770D35" w:rsidP="00770D35">
            <w:pPr>
              <w:rPr>
                <w:b/>
                <w:bCs/>
                <w:color w:val="000000" w:themeColor="text1"/>
                <w:sz w:val="10"/>
                <w:szCs w:val="10"/>
              </w:rPr>
            </w:pPr>
            <w:r w:rsidRPr="0011597C">
              <w:rPr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</w:p>
          <w:p w14:paraId="5977A7E1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SAO Demo Controller 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PCB</w:t>
            </w:r>
          </w:p>
          <w:p w14:paraId="5E7044BE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[  ] Qty 1, RP2040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-Zero</w:t>
            </w:r>
          </w:p>
          <w:p w14:paraId="140A1D58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2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QWIIC Sockets</w:t>
            </w:r>
          </w:p>
          <w:p w14:paraId="63147728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Shrouded Header 2x3 pin</w:t>
            </w:r>
          </w:p>
          <w:p w14:paraId="232C3098" w14:textId="77777777" w:rsidR="00770D35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Socket 2x3 pin</w:t>
            </w:r>
          </w:p>
          <w:p w14:paraId="715102BE" w14:textId="77777777" w:rsidR="00770D35" w:rsidRPr="0011597C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0"/>
                <w:szCs w:val="10"/>
              </w:rPr>
            </w:pPr>
          </w:p>
          <w:p w14:paraId="4BE336D2" w14:textId="77777777" w:rsidR="00770D35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hyperlink r:id="rId25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https://hackaday.io/project/198034-sao-demo-controller</w:t>
              </w:r>
            </w:hyperlink>
          </w:p>
          <w:p w14:paraId="1F37D14A" w14:textId="66BB039B" w:rsidR="007F6B61" w:rsidRPr="00303C60" w:rsidRDefault="00770D35" w:rsidP="00770D35">
            <w:pPr>
              <w:ind w:left="344"/>
              <w:rPr>
                <w:b/>
                <w:bCs/>
                <w:color w:val="000000" w:themeColor="text1"/>
              </w:rPr>
            </w:pPr>
            <w:hyperlink r:id="rId26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https://github.com/ageppert/SAO_Demo_Controller</w:t>
              </w:r>
            </w:hyperlink>
          </w:p>
        </w:tc>
        <w:tc>
          <w:tcPr>
            <w:tcW w:w="5755" w:type="dxa"/>
          </w:tcPr>
          <w:p w14:paraId="4F05FF5B" w14:textId="77777777" w:rsidR="00770D35" w:rsidRDefault="00770D35" w:rsidP="00770D35">
            <w:pPr>
              <w:ind w:left="2357" w:hanging="197"/>
              <w:rPr>
                <w:b/>
                <w:bCs/>
                <w:color w:val="000000" w:themeColor="text1"/>
              </w:rPr>
            </w:pPr>
          </w:p>
          <w:p w14:paraId="1D8A5C95" w14:textId="77777777" w:rsidR="00770D35" w:rsidRPr="00303C60" w:rsidRDefault="00770D35" w:rsidP="00770D35">
            <w:pPr>
              <w:ind w:left="3330" w:hanging="2986"/>
              <w:rPr>
                <w:b/>
                <w:bCs/>
                <w:color w:val="000000" w:themeColor="text1"/>
                <w:sz w:val="28"/>
                <w:szCs w:val="36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</w:rPr>
              <w:t>SAO DEMO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CONTROLLER </w:t>
            </w:r>
            <w:r w:rsidRPr="00303C60">
              <w:rPr>
                <w:b/>
                <w:bCs/>
                <w:color w:val="000000" w:themeColor="text1"/>
                <w:sz w:val="28"/>
                <w:szCs w:val="36"/>
              </w:rPr>
              <w:t xml:space="preserve">KIT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V1.0</w:t>
            </w:r>
          </w:p>
          <w:p w14:paraId="600E733A" w14:textId="77777777" w:rsidR="00770D35" w:rsidRPr="0011597C" w:rsidRDefault="00770D35" w:rsidP="00770D35">
            <w:pPr>
              <w:rPr>
                <w:b/>
                <w:bCs/>
                <w:color w:val="000000" w:themeColor="text1"/>
                <w:sz w:val="10"/>
                <w:szCs w:val="10"/>
              </w:rPr>
            </w:pPr>
            <w:r w:rsidRPr="0011597C">
              <w:rPr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</w:p>
          <w:p w14:paraId="256773A1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SAO Demo Controller 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PCB</w:t>
            </w:r>
          </w:p>
          <w:p w14:paraId="0CCBAF20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>[  ] Qty 1, RP2040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-Zero</w:t>
            </w:r>
          </w:p>
          <w:p w14:paraId="7D0A049C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2</w:t>
            </w: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QWIIC Sockets</w:t>
            </w:r>
          </w:p>
          <w:p w14:paraId="045FD866" w14:textId="77777777" w:rsidR="00770D35" w:rsidRPr="00303C60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Shrouded Header 2x3 pin</w:t>
            </w:r>
          </w:p>
          <w:p w14:paraId="6BFD80F7" w14:textId="77777777" w:rsidR="00770D35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303C60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SAO Socket 2x3 pin</w:t>
            </w:r>
          </w:p>
          <w:p w14:paraId="7749819B" w14:textId="77777777" w:rsidR="00770D35" w:rsidRPr="0011597C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0"/>
                <w:szCs w:val="10"/>
              </w:rPr>
            </w:pPr>
          </w:p>
          <w:p w14:paraId="59FE1D81" w14:textId="77777777" w:rsidR="00770D35" w:rsidRDefault="00770D35" w:rsidP="00770D35">
            <w:pPr>
              <w:ind w:left="540" w:hanging="197"/>
              <w:rPr>
                <w:b/>
                <w:bCs/>
                <w:color w:val="000000" w:themeColor="text1"/>
                <w:sz w:val="16"/>
                <w:szCs w:val="16"/>
              </w:rPr>
            </w:pPr>
            <w:hyperlink r:id="rId27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https://hackaday.io/project/198034-sao-demo-controller</w:t>
              </w:r>
            </w:hyperlink>
          </w:p>
          <w:p w14:paraId="3B64C8F8" w14:textId="04BEC3FF" w:rsidR="007F6B61" w:rsidRPr="00303C60" w:rsidRDefault="00770D35" w:rsidP="00770D35">
            <w:pPr>
              <w:ind w:left="540" w:hanging="196"/>
              <w:rPr>
                <w:b/>
                <w:bCs/>
                <w:color w:val="000000" w:themeColor="text1"/>
              </w:rPr>
            </w:pPr>
            <w:hyperlink r:id="rId28" w:history="1">
              <w:r w:rsidRPr="00CE0464">
                <w:rPr>
                  <w:rStyle w:val="Hyperlink"/>
                  <w:b/>
                  <w:bCs/>
                  <w:sz w:val="16"/>
                  <w:szCs w:val="16"/>
                </w:rPr>
                <w:t>https://github.com/ageppert/SAO_Demo_Controller</w:t>
              </w:r>
            </w:hyperlink>
          </w:p>
        </w:tc>
      </w:tr>
    </w:tbl>
    <w:p w14:paraId="0AD95D12" w14:textId="77777777" w:rsidR="0099057D" w:rsidRPr="00303C60" w:rsidRDefault="0099057D" w:rsidP="00207DBC">
      <w:pPr>
        <w:rPr>
          <w:b/>
          <w:bCs/>
          <w:color w:val="000000" w:themeColor="text1"/>
        </w:rPr>
      </w:pPr>
    </w:p>
    <w:sectPr w:rsidR="0099057D" w:rsidRPr="00303C60" w:rsidSect="0085051D">
      <w:type w:val="continuous"/>
      <w:pgSz w:w="12240" w:h="15840" w:code="1"/>
      <w:pgMar w:top="720" w:right="360" w:bottom="576" w:left="360" w:header="0" w:footer="0" w:gutter="0"/>
      <w:paperSrc w:first="276" w:other="27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07BBE" w14:textId="77777777" w:rsidR="006B1D3C" w:rsidRDefault="006B1D3C">
      <w:r>
        <w:separator/>
      </w:r>
    </w:p>
  </w:endnote>
  <w:endnote w:type="continuationSeparator" w:id="0">
    <w:p w14:paraId="64D01F6F" w14:textId="77777777" w:rsidR="006B1D3C" w:rsidRDefault="006B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BOLD OBLIQUE">
    <w:altName w:val="Courier New"/>
    <w:panose1 w:val="020B06040202020202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614C3" w14:textId="77777777" w:rsidR="006B1D3C" w:rsidRDefault="006B1D3C">
      <w:r>
        <w:separator/>
      </w:r>
    </w:p>
  </w:footnote>
  <w:footnote w:type="continuationSeparator" w:id="0">
    <w:p w14:paraId="04FDB819" w14:textId="77777777" w:rsidR="006B1D3C" w:rsidRDefault="006B1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7D"/>
    <w:rsid w:val="00093D39"/>
    <w:rsid w:val="000C6C23"/>
    <w:rsid w:val="000F52B1"/>
    <w:rsid w:val="0011597C"/>
    <w:rsid w:val="00151C0A"/>
    <w:rsid w:val="001605BA"/>
    <w:rsid w:val="00185E02"/>
    <w:rsid w:val="001915BB"/>
    <w:rsid w:val="00193234"/>
    <w:rsid w:val="001A279C"/>
    <w:rsid w:val="001C247A"/>
    <w:rsid w:val="001D756D"/>
    <w:rsid w:val="001F0015"/>
    <w:rsid w:val="00207DBC"/>
    <w:rsid w:val="00211720"/>
    <w:rsid w:val="00224046"/>
    <w:rsid w:val="002262BF"/>
    <w:rsid w:val="00243C04"/>
    <w:rsid w:val="00251EEC"/>
    <w:rsid w:val="00255583"/>
    <w:rsid w:val="00282074"/>
    <w:rsid w:val="00303C60"/>
    <w:rsid w:val="00351D04"/>
    <w:rsid w:val="0039799C"/>
    <w:rsid w:val="003B00CC"/>
    <w:rsid w:val="003B4947"/>
    <w:rsid w:val="003C30EF"/>
    <w:rsid w:val="003F34E5"/>
    <w:rsid w:val="00434BDA"/>
    <w:rsid w:val="00482F77"/>
    <w:rsid w:val="00483AD2"/>
    <w:rsid w:val="004910E9"/>
    <w:rsid w:val="004B7D13"/>
    <w:rsid w:val="004C1E38"/>
    <w:rsid w:val="004C49DC"/>
    <w:rsid w:val="0052134D"/>
    <w:rsid w:val="005B5352"/>
    <w:rsid w:val="005B65B4"/>
    <w:rsid w:val="0064309B"/>
    <w:rsid w:val="00664ACA"/>
    <w:rsid w:val="006667EC"/>
    <w:rsid w:val="006B1D3C"/>
    <w:rsid w:val="006C3373"/>
    <w:rsid w:val="006D4ACA"/>
    <w:rsid w:val="007355FA"/>
    <w:rsid w:val="00743DB9"/>
    <w:rsid w:val="007513A2"/>
    <w:rsid w:val="00767F43"/>
    <w:rsid w:val="00770D35"/>
    <w:rsid w:val="007820BC"/>
    <w:rsid w:val="007A3D35"/>
    <w:rsid w:val="007B2181"/>
    <w:rsid w:val="007B5328"/>
    <w:rsid w:val="007B74E8"/>
    <w:rsid w:val="007D17C4"/>
    <w:rsid w:val="007F6B61"/>
    <w:rsid w:val="00814D8E"/>
    <w:rsid w:val="00825647"/>
    <w:rsid w:val="008332B3"/>
    <w:rsid w:val="0085051D"/>
    <w:rsid w:val="008B6C11"/>
    <w:rsid w:val="00964DA7"/>
    <w:rsid w:val="0097509E"/>
    <w:rsid w:val="0099057D"/>
    <w:rsid w:val="009C1E10"/>
    <w:rsid w:val="00A005D3"/>
    <w:rsid w:val="00A51CDB"/>
    <w:rsid w:val="00A5727E"/>
    <w:rsid w:val="00A77B6C"/>
    <w:rsid w:val="00A846EA"/>
    <w:rsid w:val="00A951D0"/>
    <w:rsid w:val="00AA7ABA"/>
    <w:rsid w:val="00AB72FB"/>
    <w:rsid w:val="00AD7596"/>
    <w:rsid w:val="00AF7D74"/>
    <w:rsid w:val="00B27007"/>
    <w:rsid w:val="00B435DE"/>
    <w:rsid w:val="00BB1A12"/>
    <w:rsid w:val="00BB2EC0"/>
    <w:rsid w:val="00BD27CA"/>
    <w:rsid w:val="00BD28C2"/>
    <w:rsid w:val="00BD7F60"/>
    <w:rsid w:val="00BF0D9C"/>
    <w:rsid w:val="00C01787"/>
    <w:rsid w:val="00C55CF2"/>
    <w:rsid w:val="00C61D7A"/>
    <w:rsid w:val="00C75735"/>
    <w:rsid w:val="00CC1F6A"/>
    <w:rsid w:val="00CD1323"/>
    <w:rsid w:val="00CD655C"/>
    <w:rsid w:val="00CF065F"/>
    <w:rsid w:val="00D134F6"/>
    <w:rsid w:val="00D622C8"/>
    <w:rsid w:val="00D6549F"/>
    <w:rsid w:val="00DE0306"/>
    <w:rsid w:val="00DF60BB"/>
    <w:rsid w:val="00E27C58"/>
    <w:rsid w:val="00E31906"/>
    <w:rsid w:val="00E72E5C"/>
    <w:rsid w:val="00EC5DC3"/>
    <w:rsid w:val="00EF6B1A"/>
    <w:rsid w:val="00F17E04"/>
    <w:rsid w:val="00F47620"/>
    <w:rsid w:val="00F52773"/>
    <w:rsid w:val="00F67DED"/>
    <w:rsid w:val="00F80EB9"/>
    <w:rsid w:val="00FF14CB"/>
    <w:rsid w:val="00FF2488"/>
    <w:rsid w:val="00FF42D3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4E65DB"/>
  <w15:docId w15:val="{7C664178-2717-6A4F-B3EB-3DE8EF35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787"/>
    <w:pPr>
      <w:spacing w:line="264" w:lineRule="auto"/>
    </w:pPr>
    <w:rPr>
      <w:rFonts w:asciiTheme="minorHAnsi" w:hAnsiTheme="minorHAnsi" w:cs="Arial"/>
      <w:color w:val="262626" w:themeColor="text1" w:themeTint="D9"/>
      <w:sz w:val="17"/>
    </w:rPr>
  </w:style>
  <w:style w:type="paragraph" w:styleId="Heading1">
    <w:name w:val="heading 1"/>
    <w:basedOn w:val="Normal"/>
    <w:next w:val="Normal"/>
    <w:qFormat/>
    <w:rsid w:val="00C01787"/>
    <w:pPr>
      <w:ind w:left="2160"/>
      <w:outlineLvl w:val="0"/>
    </w:pPr>
    <w:rPr>
      <w:rFonts w:asciiTheme="majorHAnsi" w:hAnsiTheme="majorHAnsi"/>
      <w:b/>
      <w:sz w:val="18"/>
    </w:rPr>
  </w:style>
  <w:style w:type="paragraph" w:styleId="Heading2">
    <w:name w:val="heading 2"/>
    <w:basedOn w:val="Heading1"/>
    <w:next w:val="Normal"/>
    <w:qFormat/>
    <w:rsid w:val="00C01787"/>
    <w:pPr>
      <w:outlineLvl w:val="1"/>
    </w:pPr>
    <w:rPr>
      <w:b w:val="0"/>
    </w:rPr>
  </w:style>
  <w:style w:type="paragraph" w:styleId="Heading3">
    <w:name w:val="heading 3"/>
    <w:basedOn w:val="Heading2"/>
    <w:next w:val="Normal"/>
    <w:semiHidden/>
    <w:unhideWhenUsed/>
    <w:qFormat/>
    <w:rsid w:val="00151C0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82F77"/>
    <w:rPr>
      <w:rFonts w:ascii="Tahoma" w:hAnsi="Tahoma" w:cs="Tahoma"/>
      <w:sz w:val="16"/>
      <w:szCs w:val="16"/>
    </w:rPr>
  </w:style>
  <w:style w:type="paragraph" w:customStyle="1" w:styleId="Sender">
    <w:name w:val="Sender"/>
    <w:basedOn w:val="Normal"/>
    <w:unhideWhenUsed/>
    <w:qFormat/>
    <w:rsid w:val="00C01787"/>
    <w:pPr>
      <w:spacing w:before="300" w:after="400"/>
      <w:ind w:left="288"/>
      <w:contextualSpacing/>
    </w:pPr>
  </w:style>
  <w:style w:type="character" w:styleId="PlaceholderText">
    <w:name w:val="Placeholder Text"/>
    <w:basedOn w:val="DefaultParagraphFont"/>
    <w:uiPriority w:val="99"/>
    <w:semiHidden/>
    <w:rsid w:val="00C01787"/>
    <w:rPr>
      <w:color w:val="808080"/>
    </w:rPr>
  </w:style>
  <w:style w:type="table" w:styleId="PlainTable2">
    <w:name w:val="Plain Table 2"/>
    <w:basedOn w:val="TableNormal"/>
    <w:uiPriority w:val="42"/>
    <w:rsid w:val="006667EC"/>
    <w:tblPr>
      <w:tblStyleRowBandSize w:val="1"/>
      <w:tblStyleColBandSize w:val="1"/>
      <w:tblCellMar>
        <w:left w:w="14" w:type="dxa"/>
        <w:right w:w="14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rsid w:val="00666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1159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ckaday.io/project/198034-sao-demo-controller" TargetMode="External"/><Relationship Id="rId18" Type="http://schemas.openxmlformats.org/officeDocument/2006/relationships/hyperlink" Target="https://github.com/ageppert/SAO_Demo_Controller" TargetMode="External"/><Relationship Id="rId26" Type="http://schemas.openxmlformats.org/officeDocument/2006/relationships/hyperlink" Target="https://github.com/ageppert/SAO_Demo_Controlle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hackaday.io/project/198034-sao-demo-controller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ageppert/SAO_Demo_Controller" TargetMode="External"/><Relationship Id="rId17" Type="http://schemas.openxmlformats.org/officeDocument/2006/relationships/hyperlink" Target="https://hackaday.io/project/198034-sao-demo-controller" TargetMode="External"/><Relationship Id="rId25" Type="http://schemas.openxmlformats.org/officeDocument/2006/relationships/hyperlink" Target="https://hackaday.io/project/198034-sao-demo-controll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geppert/SAO_Demo_Controller" TargetMode="External"/><Relationship Id="rId20" Type="http://schemas.openxmlformats.org/officeDocument/2006/relationships/hyperlink" Target="https://github.com/ageppert/SAO_Demo_Controlle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ckaday.io/project/198034-sao-demo-controller" TargetMode="External"/><Relationship Id="rId24" Type="http://schemas.openxmlformats.org/officeDocument/2006/relationships/hyperlink" Target="https://github.com/ageppert/SAO_Demo_Controll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ackaday.io/project/198034-sao-demo-controller" TargetMode="External"/><Relationship Id="rId23" Type="http://schemas.openxmlformats.org/officeDocument/2006/relationships/hyperlink" Target="https://hackaday.io/project/198034-sao-demo-controller" TargetMode="External"/><Relationship Id="rId28" Type="http://schemas.openxmlformats.org/officeDocument/2006/relationships/hyperlink" Target="https://github.com/ageppert/SAO_Demo_Controller" TargetMode="External"/><Relationship Id="rId10" Type="http://schemas.openxmlformats.org/officeDocument/2006/relationships/hyperlink" Target="https://github.com/ageppert/SAO_Demo_Controller" TargetMode="External"/><Relationship Id="rId19" Type="http://schemas.openxmlformats.org/officeDocument/2006/relationships/hyperlink" Target="https://hackaday.io/project/198034-sao-demo-controller" TargetMode="External"/><Relationship Id="rId4" Type="http://schemas.openxmlformats.org/officeDocument/2006/relationships/styles" Target="styles.xml"/><Relationship Id="rId9" Type="http://schemas.openxmlformats.org/officeDocument/2006/relationships/hyperlink" Target="https://hackaday.io/project/198034-sao-demo-controller" TargetMode="External"/><Relationship Id="rId14" Type="http://schemas.openxmlformats.org/officeDocument/2006/relationships/hyperlink" Target="https://github.com/ageppert/SAO_Demo_Controller" TargetMode="External"/><Relationship Id="rId22" Type="http://schemas.openxmlformats.org/officeDocument/2006/relationships/hyperlink" Target="https://github.com/ageppert/SAO_Demo_Controller" TargetMode="External"/><Relationship Id="rId27" Type="http://schemas.openxmlformats.org/officeDocument/2006/relationships/hyperlink" Target="https://hackaday.io/project/198034-sao-demo-controller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geppert/Library/Containers/com.microsoft.Word/Data/Library/Application%20Support/Microsoft/Office/16.0/DTS/Search/%7b1163E356-52F5-5E42-A223-BFBC61E10436%7dtf028081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736637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2011-12-29T00:25:00+00:00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1405582</Value>
      <Value>1531175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TP102808140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30CDFE2-3FE1-4601-88E7-DB2C98F33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42E7B3-7716-46F2-95BF-AC40FBFB912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D7DF54F-8ABB-42F0-8B51-7461FB4399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{1163E356-52F5-5E42-A223-BFBC61E10436}tf02808141.dotx</Template>
  <TotalTime>163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(Simple Lines design, works with Avery 5163)</vt:lpstr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(Simple Lines design, works with Avery 5163)</dc:title>
  <dc:creator>Andrew Geppert</dc:creator>
  <cp:lastModifiedBy>Andy Geppert</cp:lastModifiedBy>
  <cp:revision>46</cp:revision>
  <cp:lastPrinted>2024-10-10T04:24:00Z</cp:lastPrinted>
  <dcterms:created xsi:type="dcterms:W3CDTF">2021-03-16T21:23:00Z</dcterms:created>
  <dcterms:modified xsi:type="dcterms:W3CDTF">2024-10-10T04:25:00Z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